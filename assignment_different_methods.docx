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EE43" w14:textId="77777777" w:rsidR="0096348F" w:rsidRPr="0096348F" w:rsidRDefault="0096348F" w:rsidP="0096348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634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Comprehensive Guide to Image Similarity Search Methods</w:t>
      </w:r>
    </w:p>
    <w:p w14:paraId="63563EE7" w14:textId="77777777" w:rsidR="0096348F" w:rsidRPr="0096348F" w:rsidRDefault="0096348F" w:rsidP="009634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348F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14:paraId="7EB81774" w14:textId="77777777" w:rsidR="0096348F" w:rsidRPr="0096348F" w:rsidRDefault="0096348F" w:rsidP="009634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Image similarity search is the process of retrieving images from a dataset that are visually similar to a given query image. This technique has applications in various domains such as e-commerce, content-based image retrieval, and reverse image search. Here, we explore multiple methods to implement image similarity search, each with its unique characteristics, benefits, and trade-offs. The methods are described with end-to-end details, ensuring a practical understanding of their implementation.</w:t>
      </w:r>
    </w:p>
    <w:p w14:paraId="7768C0C9" w14:textId="77777777" w:rsidR="0096348F" w:rsidRPr="0096348F" w:rsidRDefault="00A71E28" w:rsidP="0096348F">
      <w:pPr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noProof/>
        </w:rPr>
        <w:pict w14:anchorId="42DDFC6E"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14:paraId="08B8E4C5" w14:textId="77777777" w:rsidR="0096348F" w:rsidRPr="0096348F" w:rsidRDefault="0096348F" w:rsidP="009634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348F">
        <w:rPr>
          <w:rFonts w:ascii="Times New Roman" w:eastAsia="Times New Roman" w:hAnsi="Times New Roman" w:cs="Times New Roman"/>
          <w:b/>
          <w:bCs/>
          <w:sz w:val="36"/>
          <w:szCs w:val="36"/>
        </w:rPr>
        <w:t>1. Feature-Based Search Using Pre-trained Models</w:t>
      </w:r>
    </w:p>
    <w:p w14:paraId="382D15E2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14:paraId="34AD6169" w14:textId="77777777" w:rsidR="0096348F" w:rsidRPr="0096348F" w:rsidRDefault="0096348F" w:rsidP="009634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This method leverages pre-trained Convolutional Neural Networks (CNNs) to extract feature vectors from images. The extracted features are compared using similarity metrics to identify visually similar images.</w:t>
      </w:r>
    </w:p>
    <w:p w14:paraId="7A7EB89B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14:paraId="6A7D0CBD" w14:textId="77777777" w:rsidR="0096348F" w:rsidRPr="0096348F" w:rsidRDefault="0096348F" w:rsidP="009634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Dataset Preparation:</w:t>
      </w:r>
    </w:p>
    <w:p w14:paraId="5A5EA75E" w14:textId="77777777" w:rsidR="0096348F" w:rsidRPr="0096348F" w:rsidRDefault="0096348F" w:rsidP="009634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Use an open-source image dataset such as CIFAR-10 or Caltech-101.</w:t>
      </w:r>
    </w:p>
    <w:p w14:paraId="7C47B2E3" w14:textId="77777777" w:rsidR="0096348F" w:rsidRPr="0096348F" w:rsidRDefault="0096348F" w:rsidP="009634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Split the dataset into training, validation, and test sets.</w:t>
      </w:r>
    </w:p>
    <w:p w14:paraId="65A6A453" w14:textId="77777777" w:rsidR="0096348F" w:rsidRPr="0096348F" w:rsidRDefault="0096348F" w:rsidP="009634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Model Selection:</w:t>
      </w:r>
    </w:p>
    <w:p w14:paraId="44FAF9B7" w14:textId="77777777" w:rsidR="0096348F" w:rsidRPr="0096348F" w:rsidRDefault="0096348F" w:rsidP="009634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Choose a pre-trained model like ResNet50 or InceptionV3.</w:t>
      </w:r>
    </w:p>
    <w:p w14:paraId="6B4ABB18" w14:textId="77777777" w:rsidR="0096348F" w:rsidRPr="0096348F" w:rsidRDefault="0096348F" w:rsidP="009634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Remove the classification head to use the model as a feature extractor.</w:t>
      </w:r>
    </w:p>
    <w:p w14:paraId="2CF86ADA" w14:textId="77777777" w:rsidR="0096348F" w:rsidRPr="0096348F" w:rsidRDefault="0096348F" w:rsidP="009634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Feature Extraction:</w:t>
      </w:r>
    </w:p>
    <w:p w14:paraId="5127ECA9" w14:textId="77777777" w:rsidR="0096348F" w:rsidRPr="0096348F" w:rsidRDefault="0096348F" w:rsidP="009634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Pass the images through the model to extract feature vectors from the penultimate layer.</w:t>
      </w:r>
    </w:p>
    <w:p w14:paraId="03AEE378" w14:textId="77777777" w:rsidR="0096348F" w:rsidRPr="0096348F" w:rsidRDefault="0096348F" w:rsidP="009634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Normalize the feature vectors for consistency.</w:t>
      </w:r>
    </w:p>
    <w:p w14:paraId="67591E6D" w14:textId="77777777" w:rsidR="0096348F" w:rsidRPr="0096348F" w:rsidRDefault="0096348F" w:rsidP="009634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Indexing:</w:t>
      </w:r>
    </w:p>
    <w:p w14:paraId="60F11F67" w14:textId="77777777" w:rsidR="0096348F" w:rsidRPr="0096348F" w:rsidRDefault="0096348F" w:rsidP="009634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Use a library like FAISS to store the feature vectors in a searchable index.</w:t>
      </w:r>
    </w:p>
    <w:p w14:paraId="1D4E8A29" w14:textId="77777777" w:rsidR="0096348F" w:rsidRPr="0096348F" w:rsidRDefault="0096348F" w:rsidP="009634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Similarity Search:</w:t>
      </w:r>
    </w:p>
    <w:p w14:paraId="69171544" w14:textId="77777777" w:rsidR="0096348F" w:rsidRPr="0096348F" w:rsidRDefault="0096348F" w:rsidP="009634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Compute distances (e.g., cosine similarity or Euclidean distance) between the query image's feature vector and the indexed feature vectors.</w:t>
      </w:r>
    </w:p>
    <w:p w14:paraId="3597D1C2" w14:textId="77777777" w:rsidR="0096348F" w:rsidRPr="0096348F" w:rsidRDefault="0096348F" w:rsidP="009634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Retrieve the top-k most similar images.</w:t>
      </w:r>
    </w:p>
    <w:p w14:paraId="1C56C337" w14:textId="77777777" w:rsidR="0096348F" w:rsidRPr="0096348F" w:rsidRDefault="0096348F" w:rsidP="009634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Evaluation:</w:t>
      </w:r>
    </w:p>
    <w:p w14:paraId="478BD040" w14:textId="77777777" w:rsidR="0096348F" w:rsidRPr="0096348F" w:rsidRDefault="0096348F" w:rsidP="009634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Evaluate the results using metrics like precision, recall, and mean average precision (</w:t>
      </w:r>
      <w:proofErr w:type="spellStart"/>
      <w:r w:rsidRPr="0096348F">
        <w:rPr>
          <w:rFonts w:ascii="Times New Roman" w:eastAsia="Times New Roman" w:hAnsi="Times New Roman" w:cs="Times New Roman"/>
        </w:rPr>
        <w:t>mAP</w:t>
      </w:r>
      <w:proofErr w:type="spellEnd"/>
      <w:r w:rsidRPr="0096348F">
        <w:rPr>
          <w:rFonts w:ascii="Times New Roman" w:eastAsia="Times New Roman" w:hAnsi="Times New Roman" w:cs="Times New Roman"/>
        </w:rPr>
        <w:t>).</w:t>
      </w:r>
    </w:p>
    <w:p w14:paraId="59C0F4B9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5A79565D" w14:textId="77777777" w:rsidR="0096348F" w:rsidRPr="0096348F" w:rsidRDefault="0096348F" w:rsidP="009634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Simple and efficient.</w:t>
      </w:r>
    </w:p>
    <w:p w14:paraId="7BF322F8" w14:textId="77777777" w:rsidR="0096348F" w:rsidRPr="0096348F" w:rsidRDefault="0096348F" w:rsidP="009634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lastRenderedPageBreak/>
        <w:t>Leverages robust pre-trained models for generalizability.</w:t>
      </w:r>
    </w:p>
    <w:p w14:paraId="39918798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</w:t>
      </w:r>
    </w:p>
    <w:p w14:paraId="1F0BA3AB" w14:textId="77777777" w:rsidR="0096348F" w:rsidRPr="0096348F" w:rsidRDefault="0096348F" w:rsidP="009634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May require fine-tuning for domain-specific datasets.</w:t>
      </w:r>
    </w:p>
    <w:p w14:paraId="1C929B9C" w14:textId="77777777" w:rsidR="0096348F" w:rsidRPr="0096348F" w:rsidRDefault="00A71E28" w:rsidP="0096348F">
      <w:pPr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noProof/>
        </w:rPr>
        <w:pict w14:anchorId="5929EE3D"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14:paraId="3F6863E6" w14:textId="77777777" w:rsidR="0096348F" w:rsidRPr="0096348F" w:rsidRDefault="0096348F" w:rsidP="009634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348F">
        <w:rPr>
          <w:rFonts w:ascii="Times New Roman" w:eastAsia="Times New Roman" w:hAnsi="Times New Roman" w:cs="Times New Roman"/>
          <w:b/>
          <w:bCs/>
          <w:sz w:val="36"/>
          <w:szCs w:val="36"/>
        </w:rPr>
        <w:t>2. Deep Metric Learning (Contrastive/Siamese Networks)</w:t>
      </w:r>
    </w:p>
    <w:p w14:paraId="22CD392F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14:paraId="3617969E" w14:textId="77777777" w:rsidR="0096348F" w:rsidRPr="0096348F" w:rsidRDefault="0096348F" w:rsidP="009634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Deep metric learning trains a model to map similar images close together and dissimilar ones far apart in the embedding space. Contrastive loss or triplet loss is commonly used for training.</w:t>
      </w:r>
    </w:p>
    <w:p w14:paraId="41F9FD5F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14:paraId="2E79F46A" w14:textId="77777777" w:rsidR="0096348F" w:rsidRPr="0096348F" w:rsidRDefault="0096348F" w:rsidP="009634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Dataset Preparation:</w:t>
      </w:r>
    </w:p>
    <w:p w14:paraId="17A24440" w14:textId="77777777" w:rsidR="0096348F" w:rsidRPr="0096348F" w:rsidRDefault="0096348F" w:rsidP="0096348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 xml:space="preserve">Prepare </w:t>
      </w:r>
      <w:proofErr w:type="spellStart"/>
      <w:r w:rsidRPr="0096348F">
        <w:rPr>
          <w:rFonts w:ascii="Times New Roman" w:eastAsia="Times New Roman" w:hAnsi="Times New Roman" w:cs="Times New Roman"/>
        </w:rPr>
        <w:t>labeled</w:t>
      </w:r>
      <w:proofErr w:type="spellEnd"/>
      <w:r w:rsidRPr="0096348F">
        <w:rPr>
          <w:rFonts w:ascii="Times New Roman" w:eastAsia="Times New Roman" w:hAnsi="Times New Roman" w:cs="Times New Roman"/>
        </w:rPr>
        <w:t xml:space="preserve"> pairs or triplets of similar and dissimilar images.</w:t>
      </w:r>
    </w:p>
    <w:p w14:paraId="47211880" w14:textId="77777777" w:rsidR="0096348F" w:rsidRPr="0096348F" w:rsidRDefault="0096348F" w:rsidP="009634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Model Architecture:</w:t>
      </w:r>
    </w:p>
    <w:p w14:paraId="5BB5CAC1" w14:textId="77777777" w:rsidR="0096348F" w:rsidRPr="0096348F" w:rsidRDefault="0096348F" w:rsidP="0096348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 xml:space="preserve">Use a Siamese network or a triplet network with a shared backbone (e.g., </w:t>
      </w:r>
      <w:proofErr w:type="spellStart"/>
      <w:r w:rsidRPr="0096348F">
        <w:rPr>
          <w:rFonts w:ascii="Times New Roman" w:eastAsia="Times New Roman" w:hAnsi="Times New Roman" w:cs="Times New Roman"/>
        </w:rPr>
        <w:t>ResNet</w:t>
      </w:r>
      <w:proofErr w:type="spellEnd"/>
      <w:r w:rsidRPr="0096348F">
        <w:rPr>
          <w:rFonts w:ascii="Times New Roman" w:eastAsia="Times New Roman" w:hAnsi="Times New Roman" w:cs="Times New Roman"/>
        </w:rPr>
        <w:t xml:space="preserve"> or </w:t>
      </w:r>
      <w:proofErr w:type="spellStart"/>
      <w:r w:rsidRPr="0096348F">
        <w:rPr>
          <w:rFonts w:ascii="Times New Roman" w:eastAsia="Times New Roman" w:hAnsi="Times New Roman" w:cs="Times New Roman"/>
        </w:rPr>
        <w:t>EfficientNet</w:t>
      </w:r>
      <w:proofErr w:type="spellEnd"/>
      <w:r w:rsidRPr="0096348F">
        <w:rPr>
          <w:rFonts w:ascii="Times New Roman" w:eastAsia="Times New Roman" w:hAnsi="Times New Roman" w:cs="Times New Roman"/>
        </w:rPr>
        <w:t>).</w:t>
      </w:r>
    </w:p>
    <w:p w14:paraId="6830294D" w14:textId="77777777" w:rsidR="0096348F" w:rsidRPr="0096348F" w:rsidRDefault="0096348F" w:rsidP="009634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Training:</w:t>
      </w:r>
    </w:p>
    <w:p w14:paraId="1AAD4AFD" w14:textId="77777777" w:rsidR="0096348F" w:rsidRPr="0096348F" w:rsidRDefault="0096348F" w:rsidP="0096348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Train the model using contrastive loss (for pairs) or triplet loss (for triplets).</w:t>
      </w:r>
    </w:p>
    <w:p w14:paraId="0522817D" w14:textId="77777777" w:rsidR="0096348F" w:rsidRPr="0096348F" w:rsidRDefault="0096348F" w:rsidP="0096348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Regularly evaluate on a validation set to avoid overfitting.</w:t>
      </w:r>
    </w:p>
    <w:p w14:paraId="17CE4705" w14:textId="77777777" w:rsidR="0096348F" w:rsidRPr="0096348F" w:rsidRDefault="0096348F" w:rsidP="009634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Feature Extraction and Indexing:</w:t>
      </w:r>
    </w:p>
    <w:p w14:paraId="5F873D8B" w14:textId="77777777" w:rsidR="0096348F" w:rsidRPr="0096348F" w:rsidRDefault="0096348F" w:rsidP="0096348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Extract embeddings for all dataset images using the trained model.</w:t>
      </w:r>
    </w:p>
    <w:p w14:paraId="6250D636" w14:textId="77777777" w:rsidR="0096348F" w:rsidRPr="0096348F" w:rsidRDefault="0096348F" w:rsidP="0096348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Index the embeddings using FAISS or a similar library.</w:t>
      </w:r>
    </w:p>
    <w:p w14:paraId="5236B1DA" w14:textId="77777777" w:rsidR="0096348F" w:rsidRPr="0096348F" w:rsidRDefault="0096348F" w:rsidP="009634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Similarity Search:</w:t>
      </w:r>
    </w:p>
    <w:p w14:paraId="1751E90A" w14:textId="77777777" w:rsidR="0096348F" w:rsidRPr="0096348F" w:rsidRDefault="0096348F" w:rsidP="0096348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Compute the distance between the query embedding and indexed embeddings.</w:t>
      </w:r>
    </w:p>
    <w:p w14:paraId="3C65ED3D" w14:textId="77777777" w:rsidR="0096348F" w:rsidRPr="0096348F" w:rsidRDefault="0096348F" w:rsidP="0096348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Retrieve the closest matches.</w:t>
      </w:r>
    </w:p>
    <w:p w14:paraId="2D4B1760" w14:textId="77777777" w:rsidR="0096348F" w:rsidRPr="0096348F" w:rsidRDefault="0096348F" w:rsidP="009634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Evaluation:</w:t>
      </w:r>
    </w:p>
    <w:p w14:paraId="34CC8C07" w14:textId="77777777" w:rsidR="0096348F" w:rsidRPr="0096348F" w:rsidRDefault="0096348F" w:rsidP="0096348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 xml:space="preserve">Evaluate using metrics like </w:t>
      </w:r>
      <w:proofErr w:type="spellStart"/>
      <w:r w:rsidRPr="0096348F">
        <w:rPr>
          <w:rFonts w:ascii="Times New Roman" w:eastAsia="Times New Roman" w:hAnsi="Times New Roman" w:cs="Times New Roman"/>
        </w:rPr>
        <w:t>precision@k</w:t>
      </w:r>
      <w:proofErr w:type="spellEnd"/>
      <w:r w:rsidRPr="0096348F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96348F">
        <w:rPr>
          <w:rFonts w:ascii="Times New Roman" w:eastAsia="Times New Roman" w:hAnsi="Times New Roman" w:cs="Times New Roman"/>
        </w:rPr>
        <w:t>recall@k</w:t>
      </w:r>
      <w:proofErr w:type="spellEnd"/>
      <w:r w:rsidRPr="0096348F">
        <w:rPr>
          <w:rFonts w:ascii="Times New Roman" w:eastAsia="Times New Roman" w:hAnsi="Times New Roman" w:cs="Times New Roman"/>
        </w:rPr>
        <w:t>.</w:t>
      </w:r>
    </w:p>
    <w:p w14:paraId="2624AD54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681A3F9D" w14:textId="77777777" w:rsidR="0096348F" w:rsidRPr="0096348F" w:rsidRDefault="0096348F" w:rsidP="0096348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High accuracy for fine-grained similarity tasks.</w:t>
      </w:r>
    </w:p>
    <w:p w14:paraId="52074A8B" w14:textId="77777777" w:rsidR="0096348F" w:rsidRPr="0096348F" w:rsidRDefault="0096348F" w:rsidP="0096348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Customizable for specific datasets.</w:t>
      </w:r>
    </w:p>
    <w:p w14:paraId="7CC38E89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</w:t>
      </w:r>
    </w:p>
    <w:p w14:paraId="75400804" w14:textId="77777777" w:rsidR="0096348F" w:rsidRPr="0096348F" w:rsidRDefault="0096348F" w:rsidP="0096348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 xml:space="preserve">Requires a </w:t>
      </w:r>
      <w:proofErr w:type="spellStart"/>
      <w:r w:rsidRPr="0096348F">
        <w:rPr>
          <w:rFonts w:ascii="Times New Roman" w:eastAsia="Times New Roman" w:hAnsi="Times New Roman" w:cs="Times New Roman"/>
        </w:rPr>
        <w:t>labeled</w:t>
      </w:r>
      <w:proofErr w:type="spellEnd"/>
      <w:r w:rsidRPr="0096348F">
        <w:rPr>
          <w:rFonts w:ascii="Times New Roman" w:eastAsia="Times New Roman" w:hAnsi="Times New Roman" w:cs="Times New Roman"/>
        </w:rPr>
        <w:t xml:space="preserve"> dataset for training.</w:t>
      </w:r>
    </w:p>
    <w:p w14:paraId="3480712C" w14:textId="77777777" w:rsidR="0096348F" w:rsidRPr="0096348F" w:rsidRDefault="0096348F" w:rsidP="0096348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Computationally intensive.</w:t>
      </w:r>
    </w:p>
    <w:p w14:paraId="3E82783B" w14:textId="77777777" w:rsidR="0096348F" w:rsidRPr="0096348F" w:rsidRDefault="00A71E28" w:rsidP="0096348F">
      <w:pPr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noProof/>
        </w:rPr>
        <w:pict w14:anchorId="38A571AD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14:paraId="2E4B41B5" w14:textId="77777777" w:rsidR="0096348F" w:rsidRPr="0096348F" w:rsidRDefault="0096348F" w:rsidP="009634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348F">
        <w:rPr>
          <w:rFonts w:ascii="Times New Roman" w:eastAsia="Times New Roman" w:hAnsi="Times New Roman" w:cs="Times New Roman"/>
          <w:b/>
          <w:bCs/>
          <w:sz w:val="36"/>
          <w:szCs w:val="36"/>
        </w:rPr>
        <w:t>3. Clustering-Based Approach</w:t>
      </w:r>
    </w:p>
    <w:p w14:paraId="1824812B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Overview</w:t>
      </w:r>
    </w:p>
    <w:p w14:paraId="4B7BFBE1" w14:textId="77777777" w:rsidR="0096348F" w:rsidRPr="0096348F" w:rsidRDefault="0096348F" w:rsidP="009634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This method involves clustering feature vectors and performing similarity search within relevant clusters to reduce search space.</w:t>
      </w:r>
    </w:p>
    <w:p w14:paraId="6E7AB57C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14:paraId="74915293" w14:textId="77777777" w:rsidR="0096348F" w:rsidRPr="0096348F" w:rsidRDefault="0096348F" w:rsidP="0096348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Feature Extraction:</w:t>
      </w:r>
    </w:p>
    <w:p w14:paraId="0619CD6A" w14:textId="77777777" w:rsidR="0096348F" w:rsidRPr="0096348F" w:rsidRDefault="0096348F" w:rsidP="0096348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Extract feature vectors using a pre-trained CNN or a fine-tuned model.</w:t>
      </w:r>
    </w:p>
    <w:p w14:paraId="26EA004D" w14:textId="77777777" w:rsidR="0096348F" w:rsidRPr="0096348F" w:rsidRDefault="0096348F" w:rsidP="0096348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Clustering:</w:t>
      </w:r>
    </w:p>
    <w:p w14:paraId="7A1A4490" w14:textId="77777777" w:rsidR="0096348F" w:rsidRPr="0096348F" w:rsidRDefault="0096348F" w:rsidP="0096348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Apply clustering algorithms (e.g., k-means, DBSCAN) to group feature vectors into clusters.</w:t>
      </w:r>
    </w:p>
    <w:p w14:paraId="5CC54A29" w14:textId="77777777" w:rsidR="0096348F" w:rsidRPr="0096348F" w:rsidRDefault="0096348F" w:rsidP="0096348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Indexing:</w:t>
      </w:r>
    </w:p>
    <w:p w14:paraId="17BAFEDC" w14:textId="77777777" w:rsidR="0096348F" w:rsidRPr="0096348F" w:rsidRDefault="0096348F" w:rsidP="0096348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Assign cluster IDs to images and build separate indices for each cluster.</w:t>
      </w:r>
    </w:p>
    <w:p w14:paraId="7BCFE9FA" w14:textId="77777777" w:rsidR="0096348F" w:rsidRPr="0096348F" w:rsidRDefault="0096348F" w:rsidP="0096348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Similarity Search:</w:t>
      </w:r>
    </w:p>
    <w:p w14:paraId="72501487" w14:textId="77777777" w:rsidR="0096348F" w:rsidRPr="0096348F" w:rsidRDefault="0096348F" w:rsidP="0096348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Identify the cluster of the query image and perform a similarity search within that cluster.</w:t>
      </w:r>
    </w:p>
    <w:p w14:paraId="053070DD" w14:textId="77777777" w:rsidR="0096348F" w:rsidRPr="0096348F" w:rsidRDefault="0096348F" w:rsidP="0096348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Evaluation:</w:t>
      </w:r>
    </w:p>
    <w:p w14:paraId="2E667E77" w14:textId="77777777" w:rsidR="0096348F" w:rsidRPr="0096348F" w:rsidRDefault="0096348F" w:rsidP="0096348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Measure retrieval accuracy and search speed.</w:t>
      </w:r>
    </w:p>
    <w:p w14:paraId="2D0E6D34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1D8032CB" w14:textId="77777777" w:rsidR="0096348F" w:rsidRPr="0096348F" w:rsidRDefault="0096348F" w:rsidP="0096348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Reduces search complexity.</w:t>
      </w:r>
    </w:p>
    <w:p w14:paraId="5A29537C" w14:textId="77777777" w:rsidR="0096348F" w:rsidRPr="0096348F" w:rsidRDefault="0096348F" w:rsidP="0096348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Suitable for coarse-grained similarity tasks.</w:t>
      </w:r>
    </w:p>
    <w:p w14:paraId="7E74AFA8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</w:t>
      </w:r>
    </w:p>
    <w:p w14:paraId="5D83CAA6" w14:textId="77777777" w:rsidR="0096348F" w:rsidRPr="0096348F" w:rsidRDefault="0096348F" w:rsidP="0096348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Requires tuning of clustering parameters.</w:t>
      </w:r>
    </w:p>
    <w:p w14:paraId="24021DA5" w14:textId="77777777" w:rsidR="0096348F" w:rsidRPr="0096348F" w:rsidRDefault="0096348F" w:rsidP="0096348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May lack fine-grained precision.</w:t>
      </w:r>
    </w:p>
    <w:p w14:paraId="00380688" w14:textId="77777777" w:rsidR="0096348F" w:rsidRPr="0096348F" w:rsidRDefault="00A71E28" w:rsidP="0096348F">
      <w:pPr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noProof/>
        </w:rPr>
        <w:pict w14:anchorId="3E06D9AE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005F3CBE" w14:textId="77777777" w:rsidR="0096348F" w:rsidRPr="0096348F" w:rsidRDefault="0096348F" w:rsidP="009634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348F">
        <w:rPr>
          <w:rFonts w:ascii="Times New Roman" w:eastAsia="Times New Roman" w:hAnsi="Times New Roman" w:cs="Times New Roman"/>
          <w:b/>
          <w:bCs/>
          <w:sz w:val="36"/>
          <w:szCs w:val="36"/>
        </w:rPr>
        <w:t>4. Vision Transformer (</w:t>
      </w:r>
      <w:proofErr w:type="spellStart"/>
      <w:r w:rsidRPr="0096348F">
        <w:rPr>
          <w:rFonts w:ascii="Times New Roman" w:eastAsia="Times New Roman" w:hAnsi="Times New Roman" w:cs="Times New Roman"/>
          <w:b/>
          <w:bCs/>
          <w:sz w:val="36"/>
          <w:szCs w:val="36"/>
        </w:rPr>
        <w:t>ViT</w:t>
      </w:r>
      <w:proofErr w:type="spellEnd"/>
      <w:r w:rsidRPr="0096348F">
        <w:rPr>
          <w:rFonts w:ascii="Times New Roman" w:eastAsia="Times New Roman" w:hAnsi="Times New Roman" w:cs="Times New Roman"/>
          <w:b/>
          <w:bCs/>
          <w:sz w:val="36"/>
          <w:szCs w:val="36"/>
        </w:rPr>
        <w:t>) Representations</w:t>
      </w:r>
    </w:p>
    <w:p w14:paraId="60A9F461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14:paraId="73110DA8" w14:textId="77777777" w:rsidR="0096348F" w:rsidRPr="0096348F" w:rsidRDefault="0096348F" w:rsidP="009634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Vision Transformers (</w:t>
      </w:r>
      <w:proofErr w:type="spellStart"/>
      <w:r w:rsidRPr="0096348F">
        <w:rPr>
          <w:rFonts w:ascii="Times New Roman" w:eastAsia="Times New Roman" w:hAnsi="Times New Roman" w:cs="Times New Roman"/>
        </w:rPr>
        <w:t>ViTs</w:t>
      </w:r>
      <w:proofErr w:type="spellEnd"/>
      <w:r w:rsidRPr="0096348F">
        <w:rPr>
          <w:rFonts w:ascii="Times New Roman" w:eastAsia="Times New Roman" w:hAnsi="Times New Roman" w:cs="Times New Roman"/>
        </w:rPr>
        <w:t>) use attention mechanisms to encode images into feature vectors. These representations can be used for similarity search.</w:t>
      </w:r>
    </w:p>
    <w:p w14:paraId="7045D7D8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14:paraId="42767660" w14:textId="77777777" w:rsidR="0096348F" w:rsidRPr="0096348F" w:rsidRDefault="0096348F" w:rsidP="0096348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Dataset Preparation:</w:t>
      </w:r>
    </w:p>
    <w:p w14:paraId="55A812EC" w14:textId="77777777" w:rsidR="0096348F" w:rsidRPr="0096348F" w:rsidRDefault="0096348F" w:rsidP="0096348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 xml:space="preserve">Prepare and </w:t>
      </w:r>
      <w:proofErr w:type="spellStart"/>
      <w:r w:rsidRPr="0096348F">
        <w:rPr>
          <w:rFonts w:ascii="Times New Roman" w:eastAsia="Times New Roman" w:hAnsi="Times New Roman" w:cs="Times New Roman"/>
        </w:rPr>
        <w:t>preprocess</w:t>
      </w:r>
      <w:proofErr w:type="spellEnd"/>
      <w:r w:rsidRPr="0096348F">
        <w:rPr>
          <w:rFonts w:ascii="Times New Roman" w:eastAsia="Times New Roman" w:hAnsi="Times New Roman" w:cs="Times New Roman"/>
        </w:rPr>
        <w:t xml:space="preserve"> images for the </w:t>
      </w:r>
      <w:proofErr w:type="spellStart"/>
      <w:r w:rsidRPr="0096348F">
        <w:rPr>
          <w:rFonts w:ascii="Times New Roman" w:eastAsia="Times New Roman" w:hAnsi="Times New Roman" w:cs="Times New Roman"/>
        </w:rPr>
        <w:t>ViT</w:t>
      </w:r>
      <w:proofErr w:type="spellEnd"/>
      <w:r w:rsidRPr="0096348F">
        <w:rPr>
          <w:rFonts w:ascii="Times New Roman" w:eastAsia="Times New Roman" w:hAnsi="Times New Roman" w:cs="Times New Roman"/>
        </w:rPr>
        <w:t xml:space="preserve"> model.</w:t>
      </w:r>
    </w:p>
    <w:p w14:paraId="2BEABD9B" w14:textId="77777777" w:rsidR="0096348F" w:rsidRPr="0096348F" w:rsidRDefault="0096348F" w:rsidP="0096348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Model Selection:</w:t>
      </w:r>
    </w:p>
    <w:p w14:paraId="67789CED" w14:textId="77777777" w:rsidR="0096348F" w:rsidRPr="0096348F" w:rsidRDefault="0096348F" w:rsidP="0096348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 xml:space="preserve">Use a pre-trained </w:t>
      </w:r>
      <w:proofErr w:type="spellStart"/>
      <w:r w:rsidRPr="0096348F">
        <w:rPr>
          <w:rFonts w:ascii="Times New Roman" w:eastAsia="Times New Roman" w:hAnsi="Times New Roman" w:cs="Times New Roman"/>
        </w:rPr>
        <w:t>ViT</w:t>
      </w:r>
      <w:proofErr w:type="spellEnd"/>
      <w:r w:rsidRPr="0096348F">
        <w:rPr>
          <w:rFonts w:ascii="Times New Roman" w:eastAsia="Times New Roman" w:hAnsi="Times New Roman" w:cs="Times New Roman"/>
        </w:rPr>
        <w:t xml:space="preserve"> model such as </w:t>
      </w:r>
      <w:proofErr w:type="spellStart"/>
      <w:r w:rsidRPr="0096348F">
        <w:rPr>
          <w:rFonts w:ascii="Times New Roman" w:eastAsia="Times New Roman" w:hAnsi="Times New Roman" w:cs="Times New Roman"/>
        </w:rPr>
        <w:t>ViT</w:t>
      </w:r>
      <w:proofErr w:type="spellEnd"/>
      <w:r w:rsidRPr="0096348F">
        <w:rPr>
          <w:rFonts w:ascii="Times New Roman" w:eastAsia="Times New Roman" w:hAnsi="Times New Roman" w:cs="Times New Roman"/>
        </w:rPr>
        <w:t>-B/16.</w:t>
      </w:r>
    </w:p>
    <w:p w14:paraId="19292417" w14:textId="77777777" w:rsidR="0096348F" w:rsidRPr="0096348F" w:rsidRDefault="0096348F" w:rsidP="0096348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Feature Extraction:</w:t>
      </w:r>
    </w:p>
    <w:p w14:paraId="5A5A40B9" w14:textId="77777777" w:rsidR="0096348F" w:rsidRPr="0096348F" w:rsidRDefault="0096348F" w:rsidP="0096348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 xml:space="preserve">Extract feature vectors from the output embeddings of the </w:t>
      </w:r>
      <w:proofErr w:type="spellStart"/>
      <w:r w:rsidRPr="0096348F">
        <w:rPr>
          <w:rFonts w:ascii="Times New Roman" w:eastAsia="Times New Roman" w:hAnsi="Times New Roman" w:cs="Times New Roman"/>
        </w:rPr>
        <w:t>ViT</w:t>
      </w:r>
      <w:proofErr w:type="spellEnd"/>
      <w:r w:rsidRPr="0096348F">
        <w:rPr>
          <w:rFonts w:ascii="Times New Roman" w:eastAsia="Times New Roman" w:hAnsi="Times New Roman" w:cs="Times New Roman"/>
        </w:rPr>
        <w:t xml:space="preserve"> model.</w:t>
      </w:r>
    </w:p>
    <w:p w14:paraId="5371E627" w14:textId="77777777" w:rsidR="0096348F" w:rsidRPr="0096348F" w:rsidRDefault="0096348F" w:rsidP="0096348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Indexing and Search:</w:t>
      </w:r>
    </w:p>
    <w:p w14:paraId="5397440D" w14:textId="77777777" w:rsidR="0096348F" w:rsidRPr="0096348F" w:rsidRDefault="0096348F" w:rsidP="0096348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Index the feature vectors using FAISS.</w:t>
      </w:r>
    </w:p>
    <w:p w14:paraId="6D1A976A" w14:textId="77777777" w:rsidR="0096348F" w:rsidRPr="0096348F" w:rsidRDefault="0096348F" w:rsidP="0096348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lastRenderedPageBreak/>
        <w:t>Perform similarity search based on embedding distances.</w:t>
      </w:r>
    </w:p>
    <w:p w14:paraId="302F9E8B" w14:textId="77777777" w:rsidR="0096348F" w:rsidRPr="0096348F" w:rsidRDefault="0096348F" w:rsidP="0096348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Evaluation:</w:t>
      </w:r>
    </w:p>
    <w:p w14:paraId="2DE1F6AA" w14:textId="77777777" w:rsidR="0096348F" w:rsidRPr="0096348F" w:rsidRDefault="0096348F" w:rsidP="0096348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Assess performance using precision, recall, and retrieval accuracy.</w:t>
      </w:r>
    </w:p>
    <w:p w14:paraId="50C0AC20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0A9835B3" w14:textId="77777777" w:rsidR="0096348F" w:rsidRPr="0096348F" w:rsidRDefault="0096348F" w:rsidP="0096348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Produces high-quality embeddings.</w:t>
      </w:r>
    </w:p>
    <w:p w14:paraId="0C50C0FD" w14:textId="77777777" w:rsidR="0096348F" w:rsidRPr="0096348F" w:rsidRDefault="0096348F" w:rsidP="0096348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Effective for large-scale datasets.</w:t>
      </w:r>
    </w:p>
    <w:p w14:paraId="11085CCA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</w:t>
      </w:r>
    </w:p>
    <w:p w14:paraId="08DC71AD" w14:textId="77777777" w:rsidR="0096348F" w:rsidRPr="0096348F" w:rsidRDefault="0096348F" w:rsidP="0096348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Computationally intensive.</w:t>
      </w:r>
    </w:p>
    <w:p w14:paraId="0C01A77C" w14:textId="77777777" w:rsidR="0096348F" w:rsidRPr="0096348F" w:rsidRDefault="0096348F" w:rsidP="0096348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May require significant memory resources.</w:t>
      </w:r>
    </w:p>
    <w:p w14:paraId="3682E4EA" w14:textId="77777777" w:rsidR="0096348F" w:rsidRPr="0096348F" w:rsidRDefault="00A71E28" w:rsidP="0096348F">
      <w:pPr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noProof/>
        </w:rPr>
        <w:pict w14:anchorId="27D9CE44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5694A692" w14:textId="77777777" w:rsidR="0096348F" w:rsidRPr="0096348F" w:rsidRDefault="0096348F" w:rsidP="009634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348F">
        <w:rPr>
          <w:rFonts w:ascii="Times New Roman" w:eastAsia="Times New Roman" w:hAnsi="Times New Roman" w:cs="Times New Roman"/>
          <w:b/>
          <w:bCs/>
          <w:sz w:val="36"/>
          <w:szCs w:val="36"/>
        </w:rPr>
        <w:t>5. Hash-Based Search</w:t>
      </w:r>
    </w:p>
    <w:p w14:paraId="1FC70668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14:paraId="314D95AE" w14:textId="77777777" w:rsidR="0096348F" w:rsidRPr="0096348F" w:rsidRDefault="0096348F" w:rsidP="009634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Hash-based search maps images to compact binary codes, enabling fast retrieval using hash tables.</w:t>
      </w:r>
    </w:p>
    <w:p w14:paraId="0873FC25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14:paraId="649CD94D" w14:textId="77777777" w:rsidR="0096348F" w:rsidRPr="0096348F" w:rsidRDefault="0096348F" w:rsidP="0096348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Feature Extraction:</w:t>
      </w:r>
    </w:p>
    <w:p w14:paraId="70495236" w14:textId="77777777" w:rsidR="0096348F" w:rsidRPr="0096348F" w:rsidRDefault="0096348F" w:rsidP="0096348F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Extract feature vectors using a pre-trained model.</w:t>
      </w:r>
    </w:p>
    <w:p w14:paraId="47E3C965" w14:textId="77777777" w:rsidR="0096348F" w:rsidRPr="0096348F" w:rsidRDefault="0096348F" w:rsidP="0096348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Hashing:</w:t>
      </w:r>
    </w:p>
    <w:p w14:paraId="08B1F133" w14:textId="77777777" w:rsidR="0096348F" w:rsidRPr="0096348F" w:rsidRDefault="0096348F" w:rsidP="0096348F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Apply hashing techniques like Locality-Sensitive Hashing (LSH) or Deep Hashing.</w:t>
      </w:r>
    </w:p>
    <w:p w14:paraId="2D7EEC46" w14:textId="77777777" w:rsidR="0096348F" w:rsidRPr="0096348F" w:rsidRDefault="0096348F" w:rsidP="0096348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Indexing:</w:t>
      </w:r>
    </w:p>
    <w:p w14:paraId="793AFC7D" w14:textId="77777777" w:rsidR="0096348F" w:rsidRPr="0096348F" w:rsidRDefault="0096348F" w:rsidP="0096348F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Store binary hash codes in a hash table for fast lookups.</w:t>
      </w:r>
    </w:p>
    <w:p w14:paraId="66F5370D" w14:textId="77777777" w:rsidR="0096348F" w:rsidRPr="0096348F" w:rsidRDefault="0096348F" w:rsidP="0096348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Similarity Search:</w:t>
      </w:r>
    </w:p>
    <w:p w14:paraId="684DE070" w14:textId="77777777" w:rsidR="0096348F" w:rsidRPr="0096348F" w:rsidRDefault="0096348F" w:rsidP="0096348F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Search the hash table for images with similar hash codes.</w:t>
      </w:r>
    </w:p>
    <w:p w14:paraId="0EA8060D" w14:textId="77777777" w:rsidR="0096348F" w:rsidRPr="0096348F" w:rsidRDefault="0096348F" w:rsidP="0096348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b/>
          <w:bCs/>
        </w:rPr>
        <w:t>Evaluation:</w:t>
      </w:r>
    </w:p>
    <w:p w14:paraId="5EFCE0A3" w14:textId="77777777" w:rsidR="0096348F" w:rsidRPr="0096348F" w:rsidRDefault="0096348F" w:rsidP="0096348F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Evaluate performance using precision and retrieval speed.</w:t>
      </w:r>
    </w:p>
    <w:p w14:paraId="2642A4BC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65B679C4" w14:textId="77777777" w:rsidR="0096348F" w:rsidRPr="0096348F" w:rsidRDefault="0096348F" w:rsidP="0096348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Extremely fast retrieval.</w:t>
      </w:r>
    </w:p>
    <w:p w14:paraId="246A3A42" w14:textId="77777777" w:rsidR="0096348F" w:rsidRPr="0096348F" w:rsidRDefault="0096348F" w:rsidP="0096348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Scales well to large datasets.</w:t>
      </w:r>
    </w:p>
    <w:p w14:paraId="1A49B897" w14:textId="77777777" w:rsidR="0096348F" w:rsidRPr="0096348F" w:rsidRDefault="0096348F" w:rsidP="009634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48F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</w:t>
      </w:r>
    </w:p>
    <w:p w14:paraId="193B3EB1" w14:textId="77777777" w:rsidR="0096348F" w:rsidRPr="0096348F" w:rsidRDefault="0096348F" w:rsidP="0096348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Lower accuracy compared to other methods.</w:t>
      </w:r>
    </w:p>
    <w:p w14:paraId="10E0CADE" w14:textId="77777777" w:rsidR="0096348F" w:rsidRPr="0096348F" w:rsidRDefault="0096348F" w:rsidP="0096348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>Trade-off between hash code length and precision.</w:t>
      </w:r>
    </w:p>
    <w:p w14:paraId="1AD373D4" w14:textId="77777777" w:rsidR="0096348F" w:rsidRPr="0096348F" w:rsidRDefault="00A71E28" w:rsidP="0096348F">
      <w:pPr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  <w:noProof/>
        </w:rPr>
        <w:pict w14:anchorId="69CAC950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3D0F42F0" w14:textId="77777777" w:rsidR="0096348F" w:rsidRPr="0096348F" w:rsidRDefault="0096348F" w:rsidP="009634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348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14:paraId="0D87D080" w14:textId="77777777" w:rsidR="0096348F" w:rsidRPr="0096348F" w:rsidRDefault="0096348F" w:rsidP="009634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348F">
        <w:rPr>
          <w:rFonts w:ascii="Times New Roman" w:eastAsia="Times New Roman" w:hAnsi="Times New Roman" w:cs="Times New Roman"/>
        </w:rPr>
        <w:t xml:space="preserve">Each method has its unique advantages and trade-offs, making them suitable for different use cases. While feature-based search and </w:t>
      </w:r>
      <w:proofErr w:type="spellStart"/>
      <w:r w:rsidRPr="0096348F">
        <w:rPr>
          <w:rFonts w:ascii="Times New Roman" w:eastAsia="Times New Roman" w:hAnsi="Times New Roman" w:cs="Times New Roman"/>
        </w:rPr>
        <w:t>ViT</w:t>
      </w:r>
      <w:proofErr w:type="spellEnd"/>
      <w:r w:rsidRPr="0096348F">
        <w:rPr>
          <w:rFonts w:ascii="Times New Roman" w:eastAsia="Times New Roman" w:hAnsi="Times New Roman" w:cs="Times New Roman"/>
        </w:rPr>
        <w:t xml:space="preserve"> representations offer a balance of accuracy and efficiency, deep metric learning excels in fine-grained tasks. Clustering and hash-based approaches prioritize speed and scalability, making them ideal for large-scale applications. The choice of method depends on the specific requirements of the application, including accuracy, speed, and scalability.</w:t>
      </w:r>
    </w:p>
    <w:p w14:paraId="5DCB4275" w14:textId="77777777" w:rsidR="0007201F" w:rsidRDefault="0007201F">
      <w:bookmarkStart w:id="0" w:name="_GoBack"/>
      <w:bookmarkEnd w:id="0"/>
    </w:p>
    <w:sectPr w:rsidR="0007201F" w:rsidSect="000553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6488"/>
    <w:multiLevelType w:val="multilevel"/>
    <w:tmpl w:val="EBC6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A296C"/>
    <w:multiLevelType w:val="multilevel"/>
    <w:tmpl w:val="8DCA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62697"/>
    <w:multiLevelType w:val="multilevel"/>
    <w:tmpl w:val="403E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1291A"/>
    <w:multiLevelType w:val="multilevel"/>
    <w:tmpl w:val="229A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77385"/>
    <w:multiLevelType w:val="multilevel"/>
    <w:tmpl w:val="E7AA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07DB0"/>
    <w:multiLevelType w:val="multilevel"/>
    <w:tmpl w:val="23A8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A351A"/>
    <w:multiLevelType w:val="multilevel"/>
    <w:tmpl w:val="B47E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62E8A"/>
    <w:multiLevelType w:val="multilevel"/>
    <w:tmpl w:val="394A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32E1A"/>
    <w:multiLevelType w:val="multilevel"/>
    <w:tmpl w:val="8998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B6DCA"/>
    <w:multiLevelType w:val="multilevel"/>
    <w:tmpl w:val="4A02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61191"/>
    <w:multiLevelType w:val="multilevel"/>
    <w:tmpl w:val="3BD8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A03F9"/>
    <w:multiLevelType w:val="multilevel"/>
    <w:tmpl w:val="18A8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51406"/>
    <w:multiLevelType w:val="multilevel"/>
    <w:tmpl w:val="97D6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60FBC"/>
    <w:multiLevelType w:val="multilevel"/>
    <w:tmpl w:val="A80A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BD52A0"/>
    <w:multiLevelType w:val="multilevel"/>
    <w:tmpl w:val="096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3"/>
  </w:num>
  <w:num w:numId="5">
    <w:abstractNumId w:val="11"/>
  </w:num>
  <w:num w:numId="6">
    <w:abstractNumId w:val="1"/>
  </w:num>
  <w:num w:numId="7">
    <w:abstractNumId w:val="5"/>
  </w:num>
  <w:num w:numId="8">
    <w:abstractNumId w:val="9"/>
  </w:num>
  <w:num w:numId="9">
    <w:abstractNumId w:val="0"/>
  </w:num>
  <w:num w:numId="10">
    <w:abstractNumId w:val="4"/>
  </w:num>
  <w:num w:numId="11">
    <w:abstractNumId w:val="10"/>
  </w:num>
  <w:num w:numId="12">
    <w:abstractNumId w:val="14"/>
  </w:num>
  <w:num w:numId="13">
    <w:abstractNumId w:val="6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F5"/>
    <w:rsid w:val="000553F5"/>
    <w:rsid w:val="0007201F"/>
    <w:rsid w:val="0096348F"/>
    <w:rsid w:val="00A7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28DF"/>
  <w15:chartTrackingRefBased/>
  <w15:docId w15:val="{C65C8769-CE17-364C-A5CE-18E783A4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48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34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348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4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34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34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634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4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assignment_different_methods.docx</Template>
  <TotalTime>2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Raghuwanshi</dc:creator>
  <cp:keywords/>
  <dc:description/>
  <cp:lastModifiedBy>Mohit Raghuwanshi</cp:lastModifiedBy>
  <cp:revision>1</cp:revision>
  <dcterms:created xsi:type="dcterms:W3CDTF">2024-11-26T05:37:00Z</dcterms:created>
  <dcterms:modified xsi:type="dcterms:W3CDTF">2024-12-28T09:22:00Z</dcterms:modified>
</cp:coreProperties>
</file>